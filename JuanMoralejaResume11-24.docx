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101"/>
        <w:tblW w:w="494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370"/>
        <w:gridCol w:w="885"/>
      </w:tblGrid>
      <w:tr w:rsidR="00A84B29" w14:paraId="73FC1F1A" w14:textId="77777777" w:rsidTr="002A4BDE">
        <w:trPr>
          <w:trHeight w:val="177"/>
        </w:trPr>
        <w:tc>
          <w:tcPr>
            <w:tcW w:w="8370" w:type="dxa"/>
            <w:tcMar>
              <w:bottom w:w="0" w:type="dxa"/>
              <w:right w:w="144" w:type="dxa"/>
            </w:tcMar>
            <w:vAlign w:val="bottom"/>
          </w:tcPr>
          <w:p w14:paraId="04AB37F6" w14:textId="77777777" w:rsidR="00A84B29" w:rsidRDefault="00FF6077" w:rsidP="00E37A12">
            <w:pPr>
              <w:pStyle w:val="Heading1"/>
            </w:pPr>
            <w:sdt>
              <w:sdtPr>
                <w:id w:val="1896543230"/>
                <w:placeholder>
                  <w:docPart w:val="7E640105ACD847EBA79453CEE893A4FB"/>
                </w:placeholder>
                <w:temporary/>
                <w:showingPlcHdr/>
                <w15:appearance w15:val="hidden"/>
              </w:sdtPr>
              <w:sdtEndPr/>
              <w:sdtContent>
                <w:r w:rsidR="00A84B29" w:rsidRPr="00226CA9">
                  <w:rPr>
                    <w:b/>
                    <w:sz w:val="20"/>
                  </w:rPr>
                  <w:t>Education</w:t>
                </w:r>
              </w:sdtContent>
            </w:sdt>
          </w:p>
        </w:tc>
        <w:tc>
          <w:tcPr>
            <w:tcW w:w="885" w:type="dxa"/>
          </w:tcPr>
          <w:p w14:paraId="378E9523" w14:textId="77777777" w:rsidR="00A84B29" w:rsidRDefault="00A84B29" w:rsidP="00E37A12">
            <w:pPr>
              <w:pStyle w:val="Heading1"/>
            </w:pPr>
          </w:p>
        </w:tc>
      </w:tr>
      <w:tr w:rsidR="00A84B29" w14:paraId="5FA4DE43" w14:textId="77777777" w:rsidTr="002A4BDE">
        <w:trPr>
          <w:trHeight w:val="381"/>
        </w:trPr>
        <w:tc>
          <w:tcPr>
            <w:tcW w:w="8370" w:type="dxa"/>
            <w:tcMar>
              <w:bottom w:w="29" w:type="dxa"/>
              <w:right w:w="144" w:type="dxa"/>
            </w:tcMar>
          </w:tcPr>
          <w:p w14:paraId="2A421BE9" w14:textId="77777777" w:rsidR="00A84B29" w:rsidRPr="00A84B29" w:rsidRDefault="00A84B29" w:rsidP="00E37A12">
            <w:pPr>
              <w:rPr>
                <w:b/>
              </w:rPr>
            </w:pPr>
            <w:r w:rsidRPr="00A84B29">
              <w:rPr>
                <w:b/>
              </w:rPr>
              <w:t>Bachelor of Science in Computer Science</w:t>
            </w:r>
          </w:p>
          <w:p w14:paraId="56E5BD45" w14:textId="77777777" w:rsidR="00B040DA" w:rsidRDefault="00A84B29" w:rsidP="00C8587B">
            <w:pPr>
              <w:rPr>
                <w:rStyle w:val="Emphasis"/>
              </w:rPr>
            </w:pPr>
            <w:r>
              <w:rPr>
                <w:rStyle w:val="Emphasis"/>
              </w:rPr>
              <w:t>California State University San Marcos</w:t>
            </w:r>
          </w:p>
          <w:p w14:paraId="45359009" w14:textId="653021AA" w:rsidR="00AC1B1B" w:rsidRPr="00AC1B1B" w:rsidRDefault="00AC1B1B" w:rsidP="00C8587B">
            <w:pPr>
              <w:rPr>
                <w:rStyle w:val="Emphasis"/>
                <w:i w:val="0"/>
                <w:iCs w:val="0"/>
              </w:rPr>
            </w:pPr>
            <w:r w:rsidRPr="00AC1B1B">
              <w:rPr>
                <w:rStyle w:val="Emphasis"/>
                <w:i w:val="0"/>
                <w:iCs w:val="0"/>
              </w:rPr>
              <w:t>GPA: 3.5</w:t>
            </w:r>
          </w:p>
        </w:tc>
        <w:tc>
          <w:tcPr>
            <w:tcW w:w="885" w:type="dxa"/>
          </w:tcPr>
          <w:p w14:paraId="32E393AB" w14:textId="69B64BA9" w:rsidR="00A84B29" w:rsidRPr="002A4BDE" w:rsidRDefault="008F619E" w:rsidP="00E37A12">
            <w:pPr>
              <w:rPr>
                <w:b/>
                <w:bCs/>
              </w:rPr>
            </w:pPr>
            <w:r w:rsidRPr="002A4BDE">
              <w:rPr>
                <w:b/>
                <w:bCs/>
              </w:rPr>
              <w:t>5/</w:t>
            </w:r>
            <w:r w:rsidR="00BB6D98" w:rsidRPr="002A4BDE">
              <w:rPr>
                <w:b/>
                <w:bCs/>
              </w:rPr>
              <w:t>2020</w:t>
            </w:r>
          </w:p>
        </w:tc>
      </w:tr>
      <w:tr w:rsidR="00226CA9" w14:paraId="2D07781E" w14:textId="77777777" w:rsidTr="002A4BDE">
        <w:trPr>
          <w:trHeight w:val="381"/>
        </w:trPr>
        <w:tc>
          <w:tcPr>
            <w:tcW w:w="8370" w:type="dxa"/>
            <w:tcMar>
              <w:bottom w:w="230" w:type="dxa"/>
              <w:right w:w="144" w:type="dxa"/>
            </w:tcMar>
          </w:tcPr>
          <w:p w14:paraId="52EF93B2" w14:textId="77777777" w:rsidR="00226CA9" w:rsidRPr="00A84B29" w:rsidRDefault="00226CA9" w:rsidP="00E37A12">
            <w:pPr>
              <w:rPr>
                <w:b/>
              </w:rPr>
            </w:pPr>
            <w:r>
              <w:rPr>
                <w:b/>
              </w:rPr>
              <w:t>Associate</w:t>
            </w:r>
            <w:r w:rsidRPr="00A84B29">
              <w:rPr>
                <w:b/>
              </w:rPr>
              <w:t xml:space="preserve"> of Science in Computer Science</w:t>
            </w:r>
          </w:p>
          <w:p w14:paraId="002C891C" w14:textId="237B63C9" w:rsidR="007C22C6" w:rsidRDefault="00226CA9" w:rsidP="003C5FF1">
            <w:pPr>
              <w:rPr>
                <w:rStyle w:val="Emphasis"/>
              </w:rPr>
            </w:pPr>
            <w:r>
              <w:rPr>
                <w:rStyle w:val="Emphasis"/>
              </w:rPr>
              <w:t>Palomar College</w:t>
            </w:r>
          </w:p>
        </w:tc>
        <w:tc>
          <w:tcPr>
            <w:tcW w:w="885" w:type="dxa"/>
            <w:tcMar>
              <w:bottom w:w="230" w:type="dxa"/>
            </w:tcMar>
          </w:tcPr>
          <w:p w14:paraId="4794A840" w14:textId="3A62503C" w:rsidR="00226CA9" w:rsidRPr="002A4BDE" w:rsidRDefault="008F619E" w:rsidP="00E37A12">
            <w:pPr>
              <w:rPr>
                <w:b/>
                <w:bCs/>
              </w:rPr>
            </w:pPr>
            <w:r w:rsidRPr="002A4BDE">
              <w:rPr>
                <w:b/>
                <w:bCs/>
              </w:rPr>
              <w:t>5/2017</w:t>
            </w:r>
          </w:p>
        </w:tc>
      </w:tr>
      <w:tr w:rsidR="00226CA9" w14:paraId="30391073" w14:textId="77777777" w:rsidTr="002A4BDE">
        <w:trPr>
          <w:trHeight w:val="189"/>
        </w:trPr>
        <w:tc>
          <w:tcPr>
            <w:tcW w:w="8370" w:type="dxa"/>
            <w:tcMar>
              <w:bottom w:w="29" w:type="dxa"/>
              <w:right w:w="144" w:type="dxa"/>
            </w:tcMar>
          </w:tcPr>
          <w:p w14:paraId="0590B9FB" w14:textId="77777777" w:rsidR="00226CA9" w:rsidRPr="00440397" w:rsidRDefault="00440397" w:rsidP="00E37A12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</w:rPr>
              <w:t xml:space="preserve">TECHNICAL </w:t>
            </w:r>
            <w:r w:rsidRPr="00440397">
              <w:rPr>
                <w:rFonts w:asciiTheme="majorHAnsi" w:hAnsiTheme="majorHAnsi"/>
                <w:b/>
                <w:color w:val="595959" w:themeColor="text1" w:themeTint="A6"/>
              </w:rPr>
              <w:t>SKILLS</w:t>
            </w:r>
          </w:p>
        </w:tc>
        <w:tc>
          <w:tcPr>
            <w:tcW w:w="885" w:type="dxa"/>
          </w:tcPr>
          <w:p w14:paraId="1C3B7660" w14:textId="77777777" w:rsidR="00226CA9" w:rsidRDefault="00226CA9" w:rsidP="00E37A12"/>
        </w:tc>
      </w:tr>
      <w:tr w:rsidR="00226CA9" w14:paraId="749FDD66" w14:textId="77777777" w:rsidTr="002A4BDE">
        <w:trPr>
          <w:trHeight w:val="2513"/>
        </w:trPr>
        <w:tc>
          <w:tcPr>
            <w:tcW w:w="8370" w:type="dxa"/>
            <w:tcMar>
              <w:right w:w="144" w:type="dxa"/>
            </w:tcMar>
          </w:tcPr>
          <w:p w14:paraId="110CB323" w14:textId="3BDC7865" w:rsidR="00C2103A" w:rsidRDefault="001906CA" w:rsidP="00C2103A">
            <w:pPr>
              <w:pStyle w:val="ListBullet"/>
              <w:numPr>
                <w:ilvl w:val="0"/>
                <w:numId w:val="20"/>
              </w:numPr>
            </w:pPr>
            <w:r>
              <w:t>C#</w:t>
            </w:r>
            <w:r w:rsidR="002A4BDE">
              <w:t>,</w:t>
            </w:r>
            <w:r w:rsidR="00C2103A">
              <w:t xml:space="preserve"> Unity </w:t>
            </w:r>
            <w:r w:rsidR="00C8587B">
              <w:t xml:space="preserve">, </w:t>
            </w:r>
            <w:r w:rsidR="002A4BDE">
              <w:t>Python</w:t>
            </w:r>
            <w:r w:rsidR="00440397">
              <w:t xml:space="preserve">, </w:t>
            </w:r>
            <w:r>
              <w:t>Java, C</w:t>
            </w:r>
            <w:r w:rsidR="00440397">
              <w:t>, Assembly</w:t>
            </w:r>
            <w:r w:rsidR="00C8587B">
              <w:t>, SQL</w:t>
            </w:r>
            <w:r w:rsidR="002A4BDE">
              <w:t>, Lua, HTML, CSS</w:t>
            </w:r>
          </w:p>
          <w:p w14:paraId="63024BD4" w14:textId="3AF25BF1" w:rsidR="00C2103A" w:rsidRDefault="00C2103A" w:rsidP="00C2103A">
            <w:pPr>
              <w:pStyle w:val="ListBullet"/>
              <w:numPr>
                <w:ilvl w:val="0"/>
                <w:numId w:val="20"/>
              </w:numPr>
            </w:pPr>
            <w:r>
              <w:t xml:space="preserve">iOS / Android </w:t>
            </w:r>
            <w:r w:rsidR="002A4BDE">
              <w:t>D</w:t>
            </w:r>
            <w:r>
              <w:t xml:space="preserve">evelopment, </w:t>
            </w:r>
            <w:r w:rsidR="00075051">
              <w:t xml:space="preserve">Linux, </w:t>
            </w:r>
            <w:r w:rsidR="00853CC2">
              <w:t xml:space="preserve">Visual Studio,  Eclipse, Microsoft </w:t>
            </w:r>
            <w:r w:rsidR="00C428D4">
              <w:t>Office Suite</w:t>
            </w:r>
          </w:p>
          <w:p w14:paraId="4ECA1745" w14:textId="77777777" w:rsidR="00C2103A" w:rsidRDefault="00C2103A" w:rsidP="00C2103A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3927CD65" w14:textId="77777777" w:rsidR="00440397" w:rsidRDefault="007136C2" w:rsidP="00E37A12">
            <w:pPr>
              <w:pStyle w:val="ListBullet"/>
              <w:numPr>
                <w:ilvl w:val="0"/>
                <w:numId w:val="0"/>
              </w:numPr>
              <w:rPr>
                <w:rFonts w:asciiTheme="majorHAnsi" w:hAnsiTheme="majorHAnsi"/>
                <w:b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</w:rPr>
              <w:t>PROJECTS / GAME DEVELOPMENT</w:t>
            </w:r>
          </w:p>
          <w:p w14:paraId="46FF7D8C" w14:textId="77777777" w:rsidR="007136C2" w:rsidRPr="00A84B29" w:rsidRDefault="007136C2" w:rsidP="00E37A12">
            <w:pPr>
              <w:rPr>
                <w:b/>
              </w:rPr>
            </w:pPr>
            <w:r>
              <w:rPr>
                <w:b/>
              </w:rPr>
              <w:t>Lead Developer</w:t>
            </w:r>
          </w:p>
          <w:p w14:paraId="5280463D" w14:textId="77777777" w:rsidR="007136C2" w:rsidRDefault="007136C2" w:rsidP="00E37A12">
            <w:pPr>
              <w:pStyle w:val="ListBullet"/>
              <w:numPr>
                <w:ilvl w:val="0"/>
                <w:numId w:val="0"/>
              </w:numPr>
              <w:rPr>
                <w:rStyle w:val="Emphasis"/>
              </w:rPr>
            </w:pPr>
            <w:r>
              <w:rPr>
                <w:rStyle w:val="Emphasis"/>
              </w:rPr>
              <w:t>Stampede Defender</w:t>
            </w:r>
          </w:p>
          <w:p w14:paraId="1E137EF5" w14:textId="4C5C92BF" w:rsidR="007136C2" w:rsidRDefault="007136C2" w:rsidP="00E37A12">
            <w:pPr>
              <w:pStyle w:val="ListBullet"/>
              <w:numPr>
                <w:ilvl w:val="0"/>
                <w:numId w:val="20"/>
              </w:numPr>
            </w:pPr>
            <w:r>
              <w:t xml:space="preserve">Designed and </w:t>
            </w:r>
            <w:r w:rsidR="003957E8">
              <w:t>program</w:t>
            </w:r>
            <w:r w:rsidR="00F56B75">
              <w:t>med</w:t>
            </w:r>
            <w:r>
              <w:t xml:space="preserve"> a PC game utilizing a </w:t>
            </w:r>
            <w:r w:rsidR="00C2103A">
              <w:t>LEAP MOTION</w:t>
            </w:r>
            <w:r>
              <w:t xml:space="preserve"> controller.</w:t>
            </w:r>
          </w:p>
          <w:p w14:paraId="7E633E51" w14:textId="63F3DAB1" w:rsidR="00075051" w:rsidRDefault="00075051" w:rsidP="00E37A12">
            <w:pPr>
              <w:pStyle w:val="ListBullet"/>
              <w:numPr>
                <w:ilvl w:val="0"/>
                <w:numId w:val="20"/>
              </w:numPr>
            </w:pPr>
            <w:r>
              <w:t>Present game and development process to exhibitors at the Reuben H. Fleet Center</w:t>
            </w:r>
            <w:r w:rsidR="00AF31E0">
              <w:t xml:space="preserve"> at Balboa park during the Game Masters Exhibit. </w:t>
            </w:r>
          </w:p>
          <w:p w14:paraId="6CFA4CF3" w14:textId="342DAA75" w:rsidR="007136C2" w:rsidRDefault="00AF31E0" w:rsidP="00E37A12">
            <w:pPr>
              <w:pStyle w:val="ListBullet"/>
              <w:numPr>
                <w:ilvl w:val="0"/>
                <w:numId w:val="20"/>
              </w:numPr>
            </w:pPr>
            <w:r>
              <w:t xml:space="preserve">Developed the code which ran the entirety of the game. </w:t>
            </w:r>
          </w:p>
          <w:p w14:paraId="3CB29F36" w14:textId="7D4E8CA0" w:rsidR="007136C2" w:rsidRDefault="007136C2" w:rsidP="00075051">
            <w:pPr>
              <w:pStyle w:val="ListBullet"/>
              <w:numPr>
                <w:ilvl w:val="0"/>
                <w:numId w:val="20"/>
              </w:numPr>
            </w:pPr>
            <w:r>
              <w:t xml:space="preserve">Utilize various assets to create a cohesive game with a thematic world. </w:t>
            </w:r>
          </w:p>
          <w:p w14:paraId="4A1935EA" w14:textId="56965284" w:rsidR="00F7046B" w:rsidRPr="00A84B29" w:rsidRDefault="00866B06" w:rsidP="00F7046B">
            <w:pPr>
              <w:rPr>
                <w:b/>
              </w:rPr>
            </w:pPr>
            <w:r>
              <w:rPr>
                <w:b/>
              </w:rPr>
              <w:t>Chill Squared</w:t>
            </w:r>
          </w:p>
          <w:p w14:paraId="443620AF" w14:textId="02E7307E" w:rsidR="00F7046B" w:rsidRDefault="00866B06" w:rsidP="00F7046B">
            <w:pPr>
              <w:pStyle w:val="ListBullet"/>
              <w:numPr>
                <w:ilvl w:val="0"/>
                <w:numId w:val="0"/>
              </w:numPr>
              <w:rPr>
                <w:rStyle w:val="Emphasis"/>
              </w:rPr>
            </w:pPr>
            <w:r>
              <w:rPr>
                <w:rStyle w:val="Emphasis"/>
              </w:rPr>
              <w:t>Lead Developer</w:t>
            </w:r>
          </w:p>
          <w:p w14:paraId="04018507" w14:textId="103DCD58" w:rsidR="00F7046B" w:rsidRDefault="005A5B39" w:rsidP="00F7046B">
            <w:pPr>
              <w:pStyle w:val="ListBullet"/>
              <w:numPr>
                <w:ilvl w:val="0"/>
                <w:numId w:val="20"/>
              </w:numPr>
            </w:pPr>
            <w:r>
              <w:t xml:space="preserve">Released Unity Mobile Game onto iOS and Android </w:t>
            </w:r>
            <w:r w:rsidR="00075FB9">
              <w:t>Devices.</w:t>
            </w:r>
            <w:r w:rsidR="00F7046B">
              <w:t xml:space="preserve">  </w:t>
            </w:r>
          </w:p>
          <w:p w14:paraId="729125C8" w14:textId="77777777" w:rsidR="005A5B39" w:rsidRDefault="005A5B39" w:rsidP="00F7046B">
            <w:pPr>
              <w:pStyle w:val="ListBullet"/>
              <w:numPr>
                <w:ilvl w:val="0"/>
                <w:numId w:val="20"/>
              </w:numPr>
            </w:pPr>
            <w:r>
              <w:t>Incorporated Google Ads with gameplay experience to maximize profit.</w:t>
            </w:r>
          </w:p>
          <w:p w14:paraId="723532BD" w14:textId="1A118E5E" w:rsidR="005A5B39" w:rsidRDefault="005A5B39" w:rsidP="00F7046B">
            <w:pPr>
              <w:pStyle w:val="ListBullet"/>
              <w:numPr>
                <w:ilvl w:val="0"/>
                <w:numId w:val="20"/>
              </w:numPr>
            </w:pPr>
            <w:r>
              <w:t xml:space="preserve">Created the </w:t>
            </w:r>
            <w:r w:rsidR="00C2103A">
              <w:t xml:space="preserve">gameplay </w:t>
            </w:r>
            <w:r>
              <w:t>systems which ensured smooth gameplay through multiple devices.</w:t>
            </w:r>
          </w:p>
          <w:p w14:paraId="5F599B0C" w14:textId="2EC2740C" w:rsidR="005A5B39" w:rsidRDefault="005A5B39" w:rsidP="00F7046B">
            <w:pPr>
              <w:pStyle w:val="ListBullet"/>
              <w:numPr>
                <w:ilvl w:val="0"/>
                <w:numId w:val="20"/>
              </w:numPr>
            </w:pPr>
            <w:r>
              <w:t xml:space="preserve">Managed </w:t>
            </w:r>
            <w:r w:rsidR="00E52C43">
              <w:t>a small team of developers</w:t>
            </w:r>
            <w:r>
              <w:t xml:space="preserve"> to maximize efficiency dependent on their skills.</w:t>
            </w:r>
          </w:p>
        </w:tc>
        <w:tc>
          <w:tcPr>
            <w:tcW w:w="885" w:type="dxa"/>
          </w:tcPr>
          <w:p w14:paraId="0B9E12CC" w14:textId="77777777" w:rsidR="00226CA9" w:rsidRDefault="00226CA9" w:rsidP="00E37A12"/>
          <w:p w14:paraId="4A43E41D" w14:textId="77777777" w:rsidR="00440397" w:rsidRDefault="00440397" w:rsidP="00E37A12"/>
          <w:p w14:paraId="29931BBB" w14:textId="77777777" w:rsidR="007136C2" w:rsidRDefault="007136C2" w:rsidP="00E37A12"/>
          <w:p w14:paraId="0B9B9DB1" w14:textId="77777777" w:rsidR="007136C2" w:rsidRPr="007136C2" w:rsidRDefault="007136C2" w:rsidP="00E37A12"/>
          <w:p w14:paraId="6BFD5116" w14:textId="77777777" w:rsidR="007136C2" w:rsidRDefault="007136C2" w:rsidP="00E37A12">
            <w:r>
              <w:t xml:space="preserve">    </w:t>
            </w:r>
          </w:p>
          <w:p w14:paraId="701CA543" w14:textId="77777777" w:rsidR="00440397" w:rsidRDefault="00440397" w:rsidP="00E37A12"/>
          <w:p w14:paraId="15FCE750" w14:textId="5DB13CD5" w:rsidR="007136C2" w:rsidRPr="002A4BDE" w:rsidRDefault="008F619E" w:rsidP="00E37A12">
            <w:pPr>
              <w:rPr>
                <w:b/>
                <w:bCs/>
              </w:rPr>
            </w:pPr>
            <w:r w:rsidRPr="002A4BDE">
              <w:rPr>
                <w:b/>
                <w:bCs/>
              </w:rPr>
              <w:t>6/</w:t>
            </w:r>
            <w:r w:rsidR="007136C2" w:rsidRPr="002A4BDE">
              <w:rPr>
                <w:b/>
                <w:bCs/>
              </w:rPr>
              <w:t xml:space="preserve">2017 </w:t>
            </w:r>
            <w:r w:rsidR="002A4BDE">
              <w:rPr>
                <w:b/>
                <w:bCs/>
              </w:rPr>
              <w:t>-</w:t>
            </w:r>
          </w:p>
          <w:p w14:paraId="35616D41" w14:textId="5C5C3374" w:rsidR="007136C2" w:rsidRPr="002A4BDE" w:rsidRDefault="002A4BDE" w:rsidP="00E37A12">
            <w:pPr>
              <w:rPr>
                <w:b/>
                <w:bCs/>
              </w:rPr>
            </w:pPr>
            <w:r w:rsidRPr="002A4BDE">
              <w:rPr>
                <w:b/>
                <w:bCs/>
              </w:rPr>
              <w:t>8/</w:t>
            </w:r>
            <w:r w:rsidR="007136C2" w:rsidRPr="002A4BDE">
              <w:rPr>
                <w:b/>
                <w:bCs/>
              </w:rPr>
              <w:t>2017</w:t>
            </w:r>
          </w:p>
          <w:p w14:paraId="77753B25" w14:textId="77777777" w:rsidR="00F7046B" w:rsidRPr="00F7046B" w:rsidRDefault="00F7046B" w:rsidP="00F7046B"/>
          <w:p w14:paraId="0CEDAB66" w14:textId="77777777" w:rsidR="00F7046B" w:rsidRPr="00F7046B" w:rsidRDefault="00F7046B" w:rsidP="00F7046B"/>
          <w:p w14:paraId="51C13D38" w14:textId="77777777" w:rsidR="00F7046B" w:rsidRPr="00F7046B" w:rsidRDefault="00F7046B" w:rsidP="00F7046B"/>
          <w:p w14:paraId="78E64F0B" w14:textId="77777777" w:rsidR="00F7046B" w:rsidRPr="00F7046B" w:rsidRDefault="00F7046B" w:rsidP="00F7046B"/>
          <w:p w14:paraId="7F29AE30" w14:textId="77777777" w:rsidR="00F7046B" w:rsidRPr="00F7046B" w:rsidRDefault="00F7046B" w:rsidP="00F7046B"/>
          <w:p w14:paraId="60F0A4BD" w14:textId="77777777" w:rsidR="00F7046B" w:rsidRPr="00F7046B" w:rsidRDefault="00F7046B" w:rsidP="00F7046B"/>
          <w:p w14:paraId="02DDCCA7" w14:textId="702F79D6" w:rsidR="00F7046B" w:rsidRPr="002A4BDE" w:rsidRDefault="002A4BDE" w:rsidP="00F7046B">
            <w:pPr>
              <w:rPr>
                <w:b/>
                <w:bCs/>
              </w:rPr>
            </w:pPr>
            <w:r w:rsidRPr="002A4BDE">
              <w:rPr>
                <w:b/>
                <w:bCs/>
              </w:rPr>
              <w:t>6/</w:t>
            </w:r>
            <w:r w:rsidR="005A5B39" w:rsidRPr="002A4BDE">
              <w:rPr>
                <w:b/>
                <w:bCs/>
              </w:rPr>
              <w:t>2020</w:t>
            </w:r>
            <w:r w:rsidRPr="002A4BDE">
              <w:rPr>
                <w:b/>
                <w:bCs/>
              </w:rPr>
              <w:t xml:space="preserve"> </w:t>
            </w:r>
            <w:r w:rsidR="00F7046B" w:rsidRPr="002A4BDE">
              <w:rPr>
                <w:b/>
                <w:bCs/>
              </w:rPr>
              <w:t>-</w:t>
            </w:r>
          </w:p>
          <w:p w14:paraId="2242B82A" w14:textId="4EAE9022" w:rsidR="00F7046B" w:rsidRPr="00F7046B" w:rsidRDefault="002A4BDE" w:rsidP="00F7046B">
            <w:r>
              <w:rPr>
                <w:b/>
                <w:bCs/>
              </w:rPr>
              <w:t>8</w:t>
            </w:r>
            <w:r w:rsidRPr="002A4BDE">
              <w:rPr>
                <w:b/>
                <w:bCs/>
              </w:rPr>
              <w:t>/</w:t>
            </w:r>
            <w:r w:rsidR="00F7046B" w:rsidRPr="002A4BDE">
              <w:rPr>
                <w:b/>
                <w:bCs/>
              </w:rPr>
              <w:t xml:space="preserve"> </w:t>
            </w:r>
            <w:r w:rsidR="005A5B39" w:rsidRPr="002A4BDE">
              <w:rPr>
                <w:b/>
                <w:bCs/>
              </w:rPr>
              <w:t>2020</w:t>
            </w:r>
          </w:p>
        </w:tc>
      </w:tr>
      <w:tr w:rsidR="00C2590C" w14:paraId="37E98BEA" w14:textId="77777777" w:rsidTr="002A4BDE">
        <w:trPr>
          <w:trHeight w:val="358"/>
        </w:trPr>
        <w:tc>
          <w:tcPr>
            <w:tcW w:w="8370" w:type="dxa"/>
            <w:tcMar>
              <w:bottom w:w="0" w:type="dxa"/>
              <w:right w:w="144" w:type="dxa"/>
            </w:tcMar>
          </w:tcPr>
          <w:p w14:paraId="33FD9076" w14:textId="77777777" w:rsidR="005D2349" w:rsidRDefault="005D2349" w:rsidP="00E37A12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</w:p>
          <w:p w14:paraId="219BC2D4" w14:textId="07892392" w:rsidR="00F7046B" w:rsidRPr="00440397" w:rsidRDefault="00C2103A" w:rsidP="00E37A12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</w:rPr>
              <w:t xml:space="preserve">WORK </w:t>
            </w:r>
            <w:r w:rsidR="00C2590C">
              <w:rPr>
                <w:rFonts w:asciiTheme="majorHAnsi" w:hAnsiTheme="majorHAnsi"/>
                <w:b/>
                <w:color w:val="595959" w:themeColor="text1" w:themeTint="A6"/>
              </w:rPr>
              <w:t>EXPERIENCE</w:t>
            </w:r>
          </w:p>
        </w:tc>
        <w:tc>
          <w:tcPr>
            <w:tcW w:w="885" w:type="dxa"/>
          </w:tcPr>
          <w:p w14:paraId="6F8E0F30" w14:textId="77777777" w:rsidR="00C2590C" w:rsidRDefault="00C2590C" w:rsidP="00E37A12">
            <w:pPr>
              <w:pStyle w:val="Heading1"/>
            </w:pPr>
          </w:p>
        </w:tc>
      </w:tr>
      <w:tr w:rsidR="00C2590C" w14:paraId="05C86507" w14:textId="77777777" w:rsidTr="002A4BDE">
        <w:trPr>
          <w:trHeight w:val="381"/>
        </w:trPr>
        <w:tc>
          <w:tcPr>
            <w:tcW w:w="8370" w:type="dxa"/>
            <w:shd w:val="clear" w:color="auto" w:fill="auto"/>
            <w:tcMar>
              <w:bottom w:w="29" w:type="dxa"/>
              <w:right w:w="144" w:type="dxa"/>
            </w:tcMar>
          </w:tcPr>
          <w:p w14:paraId="432F1385" w14:textId="715CD80D" w:rsidR="00F7046B" w:rsidRPr="00A84B29" w:rsidRDefault="00F7046B" w:rsidP="00F7046B">
            <w:pPr>
              <w:rPr>
                <w:b/>
              </w:rPr>
            </w:pPr>
            <w:r>
              <w:rPr>
                <w:b/>
              </w:rPr>
              <w:t>Lead Developer</w:t>
            </w:r>
          </w:p>
          <w:p w14:paraId="000CBB4C" w14:textId="742D84EC" w:rsidR="00F7046B" w:rsidRDefault="00F7046B" w:rsidP="00F7046B">
            <w:pPr>
              <w:pStyle w:val="ListBullet"/>
              <w:numPr>
                <w:ilvl w:val="0"/>
                <w:numId w:val="0"/>
              </w:numPr>
              <w:rPr>
                <w:rStyle w:val="Emphasis"/>
              </w:rPr>
            </w:pPr>
            <w:r>
              <w:rPr>
                <w:rStyle w:val="Emphasis"/>
              </w:rPr>
              <w:t xml:space="preserve">VR Research </w:t>
            </w:r>
            <w:r w:rsidR="002A4BDE">
              <w:rPr>
                <w:rStyle w:val="Emphasis"/>
              </w:rPr>
              <w:t>Lab</w:t>
            </w:r>
            <w:r>
              <w:rPr>
                <w:rStyle w:val="Emphasis"/>
              </w:rPr>
              <w:t>, CSUSM</w:t>
            </w:r>
          </w:p>
          <w:p w14:paraId="5CA89AB0" w14:textId="169316CF" w:rsidR="00C2103A" w:rsidRDefault="00C2103A" w:rsidP="00F7046B">
            <w:pPr>
              <w:pStyle w:val="ListBullet"/>
              <w:numPr>
                <w:ilvl w:val="0"/>
                <w:numId w:val="20"/>
              </w:numPr>
            </w:pPr>
            <w:r>
              <w:t>Incorporate VR Systems with Motion Capture Tracking of objects with Unity.</w:t>
            </w:r>
          </w:p>
          <w:p w14:paraId="037A0E42" w14:textId="4C8FDE6C" w:rsidR="00F7046B" w:rsidRDefault="00F7046B" w:rsidP="00F7046B">
            <w:pPr>
              <w:pStyle w:val="ListBullet"/>
              <w:numPr>
                <w:ilvl w:val="0"/>
                <w:numId w:val="20"/>
              </w:numPr>
            </w:pPr>
            <w:r>
              <w:t>Develop and manage code</w:t>
            </w:r>
            <w:r w:rsidR="00C2103A">
              <w:t xml:space="preserve"> systems</w:t>
            </w:r>
            <w:r>
              <w:t xml:space="preserve"> to achieve </w:t>
            </w:r>
            <w:r w:rsidR="00C2103A">
              <w:t>a realistic simulation.</w:t>
            </w:r>
          </w:p>
          <w:p w14:paraId="1386B5E3" w14:textId="25FAEBAB" w:rsidR="00F7046B" w:rsidRDefault="00F7046B" w:rsidP="00F7046B">
            <w:pPr>
              <w:pStyle w:val="ListBullet"/>
              <w:numPr>
                <w:ilvl w:val="0"/>
                <w:numId w:val="20"/>
              </w:numPr>
            </w:pPr>
            <w:r>
              <w:t xml:space="preserve">Ability to meet </w:t>
            </w:r>
            <w:r w:rsidR="002A4BDE">
              <w:t>strict deadlines while maintaining the integrity of the product.</w:t>
            </w:r>
          </w:p>
          <w:p w14:paraId="71C21B41" w14:textId="77777777" w:rsidR="00F7046B" w:rsidRDefault="00F7046B" w:rsidP="00F7046B">
            <w:pPr>
              <w:pStyle w:val="ListBullet"/>
              <w:numPr>
                <w:ilvl w:val="0"/>
                <w:numId w:val="20"/>
              </w:numPr>
            </w:pPr>
            <w:r>
              <w:t>Utilize abilities of various team members to progress the project optimally.</w:t>
            </w:r>
          </w:p>
          <w:p w14:paraId="08A20397" w14:textId="3C2106E1" w:rsidR="00F7046B" w:rsidRDefault="00F7046B" w:rsidP="00E37A12">
            <w:pPr>
              <w:pStyle w:val="ListBullet"/>
              <w:numPr>
                <w:ilvl w:val="0"/>
                <w:numId w:val="20"/>
              </w:numPr>
            </w:pPr>
            <w:r>
              <w:t>Program the ability for non-programmer</w:t>
            </w:r>
            <w:r w:rsidR="00C2103A">
              <w:t xml:space="preserve"> content developers</w:t>
            </w:r>
            <w:r>
              <w:t xml:space="preserve"> to create </w:t>
            </w:r>
            <w:r w:rsidR="00011A68">
              <w:t xml:space="preserve">custom </w:t>
            </w:r>
            <w:r>
              <w:t xml:space="preserve">modules in the </w:t>
            </w:r>
            <w:r w:rsidR="00C2103A">
              <w:t>which are ran in the project.</w:t>
            </w:r>
          </w:p>
          <w:p w14:paraId="357D660E" w14:textId="42A92C63" w:rsidR="00A14730" w:rsidRPr="00C8587B" w:rsidRDefault="002A4BDE" w:rsidP="00E37A12">
            <w:pPr>
              <w:pStyle w:val="ListBullet"/>
              <w:numPr>
                <w:ilvl w:val="0"/>
                <w:numId w:val="20"/>
              </w:numPr>
            </w:pPr>
            <w:r>
              <w:t>Manage, design, and develop back-end code structure with clean documentation and API.</w:t>
            </w:r>
          </w:p>
          <w:p w14:paraId="546DFD96" w14:textId="1AA6492C" w:rsidR="00F7046B" w:rsidRDefault="00F7046B" w:rsidP="00E37A12">
            <w:pPr>
              <w:rPr>
                <w:b/>
              </w:rPr>
            </w:pPr>
          </w:p>
          <w:p w14:paraId="7851E31D" w14:textId="4FAFCE84" w:rsidR="00F7046B" w:rsidRDefault="00F7046B" w:rsidP="00E37A12">
            <w:pPr>
              <w:rPr>
                <w:b/>
              </w:rPr>
            </w:pPr>
          </w:p>
          <w:p w14:paraId="26927625" w14:textId="7857300E" w:rsidR="003C5FF1" w:rsidRDefault="003C5FF1" w:rsidP="00E37A12">
            <w:pPr>
              <w:rPr>
                <w:b/>
              </w:rPr>
            </w:pPr>
          </w:p>
          <w:p w14:paraId="43DB7A27" w14:textId="55EA07C1" w:rsidR="00C8587B" w:rsidRDefault="00C8587B" w:rsidP="00E37A12">
            <w:pPr>
              <w:rPr>
                <w:b/>
              </w:rPr>
            </w:pPr>
          </w:p>
          <w:p w14:paraId="0E384BEF" w14:textId="20C5DAFB" w:rsidR="00C8587B" w:rsidRDefault="00C8587B" w:rsidP="00E37A12">
            <w:pPr>
              <w:rPr>
                <w:b/>
              </w:rPr>
            </w:pPr>
          </w:p>
          <w:p w14:paraId="616E89C7" w14:textId="68A872C7" w:rsidR="00C8587B" w:rsidRDefault="00C8587B" w:rsidP="00E37A12">
            <w:pPr>
              <w:rPr>
                <w:b/>
              </w:rPr>
            </w:pPr>
          </w:p>
          <w:p w14:paraId="2148342E" w14:textId="6A069429" w:rsidR="00C8587B" w:rsidRDefault="00C8587B" w:rsidP="00E37A12">
            <w:pPr>
              <w:rPr>
                <w:b/>
              </w:rPr>
            </w:pPr>
          </w:p>
          <w:p w14:paraId="196EE5BA" w14:textId="4E6FDB93" w:rsidR="00C8587B" w:rsidRDefault="00C8587B" w:rsidP="00E37A12">
            <w:pPr>
              <w:rPr>
                <w:b/>
              </w:rPr>
            </w:pPr>
          </w:p>
          <w:p w14:paraId="6103CF80" w14:textId="5A11CB31" w:rsidR="00C8587B" w:rsidRDefault="00C8587B" w:rsidP="00E37A12">
            <w:pPr>
              <w:rPr>
                <w:b/>
              </w:rPr>
            </w:pPr>
          </w:p>
          <w:p w14:paraId="77ACEE64" w14:textId="77777777" w:rsidR="00C2103A" w:rsidRDefault="00C2103A" w:rsidP="00E37A12">
            <w:pPr>
              <w:rPr>
                <w:b/>
              </w:rPr>
            </w:pPr>
          </w:p>
          <w:p w14:paraId="6DECC6C5" w14:textId="77777777" w:rsidR="00043821" w:rsidRDefault="00043821" w:rsidP="00E37A12">
            <w:pPr>
              <w:rPr>
                <w:b/>
              </w:rPr>
            </w:pPr>
          </w:p>
          <w:p w14:paraId="15A96401" w14:textId="7FB2156C" w:rsidR="00C2590C" w:rsidRPr="00440397" w:rsidRDefault="00C2590C" w:rsidP="00E37A12">
            <w:pPr>
              <w:rPr>
                <w:b/>
              </w:rPr>
            </w:pPr>
            <w:r w:rsidRPr="00440397">
              <w:rPr>
                <w:b/>
              </w:rPr>
              <w:t>Robotics Instructor</w:t>
            </w:r>
          </w:p>
          <w:p w14:paraId="1E6E4598" w14:textId="77777777" w:rsidR="00C2590C" w:rsidRDefault="00C2590C" w:rsidP="00E37A12">
            <w:pPr>
              <w:rPr>
                <w:rStyle w:val="Emphasis"/>
              </w:rPr>
            </w:pPr>
            <w:r>
              <w:rPr>
                <w:rStyle w:val="Emphasis"/>
              </w:rPr>
              <w:t>Kids College</w:t>
            </w:r>
          </w:p>
        </w:tc>
        <w:tc>
          <w:tcPr>
            <w:tcW w:w="885" w:type="dxa"/>
          </w:tcPr>
          <w:p w14:paraId="077099C9" w14:textId="38130FC9" w:rsidR="00C2590C" w:rsidRDefault="002A4BDE" w:rsidP="00E37A12">
            <w:r w:rsidRPr="002A4BDE">
              <w:rPr>
                <w:b/>
                <w:bCs/>
              </w:rPr>
              <w:lastRenderedPageBreak/>
              <w:t>7/</w:t>
            </w:r>
            <w:r w:rsidR="00C2590C" w:rsidRPr="002A4BDE">
              <w:rPr>
                <w:b/>
                <w:bCs/>
              </w:rPr>
              <w:t>201</w:t>
            </w:r>
            <w:r w:rsidR="00F7046B" w:rsidRPr="002A4BDE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 </w:t>
            </w:r>
            <w:r w:rsidR="00C2590C">
              <w:t>-</w:t>
            </w:r>
            <w:r w:rsidR="00C2590C" w:rsidRPr="002A4BDE">
              <w:rPr>
                <w:b/>
                <w:bCs/>
              </w:rPr>
              <w:t>Current</w:t>
            </w:r>
          </w:p>
        </w:tc>
      </w:tr>
      <w:tr w:rsidR="00C2590C" w14:paraId="2C7A9B31" w14:textId="77777777" w:rsidTr="002A4BDE">
        <w:trPr>
          <w:trHeight w:val="2716"/>
        </w:trPr>
        <w:tc>
          <w:tcPr>
            <w:tcW w:w="8370" w:type="dxa"/>
            <w:shd w:val="clear" w:color="auto" w:fill="auto"/>
            <w:tcMar>
              <w:right w:w="144" w:type="dxa"/>
            </w:tcMar>
          </w:tcPr>
          <w:p w14:paraId="73D86913" w14:textId="6B6725CB" w:rsidR="00C2590C" w:rsidRDefault="00C2590C" w:rsidP="00E37A12">
            <w:pPr>
              <w:pStyle w:val="ListBullet"/>
            </w:pPr>
            <w:r>
              <w:t>Instruct and coordinate robotics classes at elementary schools</w:t>
            </w:r>
            <w:r w:rsidR="008F619E">
              <w:t>.</w:t>
            </w:r>
          </w:p>
          <w:p w14:paraId="5043EC32" w14:textId="6F21C87E" w:rsidR="00C2590C" w:rsidRDefault="00C2590C" w:rsidP="00E37A12">
            <w:pPr>
              <w:pStyle w:val="ListBullet"/>
            </w:pPr>
            <w:r>
              <w:t xml:space="preserve">Teach basic ideas of programming </w:t>
            </w:r>
            <w:r w:rsidR="00075051">
              <w:t xml:space="preserve">and teamwork </w:t>
            </w:r>
            <w:r>
              <w:t>through robotics</w:t>
            </w:r>
            <w:r w:rsidR="008F619E">
              <w:t>.</w:t>
            </w:r>
          </w:p>
          <w:p w14:paraId="58C92263" w14:textId="7E156B67" w:rsidR="00C2590C" w:rsidRDefault="00C2590C" w:rsidP="00E37A12">
            <w:pPr>
              <w:pStyle w:val="ListBullet"/>
            </w:pPr>
            <w:r>
              <w:t xml:space="preserve">Facilitated the classroom to keep kids focused and </w:t>
            </w:r>
            <w:r w:rsidR="00075051">
              <w:t>cooperative</w:t>
            </w:r>
            <w:r w:rsidR="008F619E">
              <w:t>.</w:t>
            </w:r>
          </w:p>
          <w:p w14:paraId="37392335" w14:textId="16C64256" w:rsidR="00C2590C" w:rsidRDefault="00C2590C" w:rsidP="00E37A12">
            <w:pPr>
              <w:pStyle w:val="ListBullet"/>
            </w:pPr>
            <w:r>
              <w:t>Maintained and organize multiple robots and laptops to be ready for each class</w:t>
            </w:r>
            <w:r w:rsidR="008F619E">
              <w:t>.</w:t>
            </w:r>
          </w:p>
          <w:p w14:paraId="260869AB" w14:textId="77777777" w:rsidR="00C2590C" w:rsidRDefault="00C2590C" w:rsidP="00E37A12">
            <w:pPr>
              <w:pStyle w:val="ListBullet"/>
            </w:pPr>
            <w:r>
              <w:t>Influenced thinking in logical processes to complete challenges and tasks.</w:t>
            </w:r>
          </w:p>
          <w:p w14:paraId="2BCA8E8D" w14:textId="77777777" w:rsidR="00C2590C" w:rsidRPr="00440397" w:rsidRDefault="00C2590C" w:rsidP="00E37A12">
            <w:pPr>
              <w:rPr>
                <w:b/>
              </w:rPr>
            </w:pPr>
            <w:r>
              <w:rPr>
                <w:b/>
              </w:rPr>
              <w:t>STEM Ambassador</w:t>
            </w:r>
          </w:p>
          <w:p w14:paraId="14CB915D" w14:textId="77777777" w:rsidR="00C2590C" w:rsidRDefault="00C2590C" w:rsidP="00E37A12">
            <w:pPr>
              <w:pStyle w:val="ListBullet"/>
              <w:numPr>
                <w:ilvl w:val="0"/>
                <w:numId w:val="0"/>
              </w:numPr>
              <w:rPr>
                <w:rStyle w:val="Emphasis"/>
              </w:rPr>
            </w:pPr>
            <w:r>
              <w:rPr>
                <w:rStyle w:val="Emphasis"/>
              </w:rPr>
              <w:t>Palomar College</w:t>
            </w:r>
          </w:p>
          <w:p w14:paraId="609463F7" w14:textId="4EEB90B8" w:rsidR="00C2590C" w:rsidRDefault="00C2590C" w:rsidP="00E37A12">
            <w:pPr>
              <w:pStyle w:val="ListBullet"/>
            </w:pPr>
            <w:r>
              <w:t xml:space="preserve">Instructed and coordinated </w:t>
            </w:r>
            <w:r w:rsidR="00075051">
              <w:t>STEM related</w:t>
            </w:r>
            <w:r>
              <w:t xml:space="preserve"> classes at </w:t>
            </w:r>
            <w:r w:rsidR="00075051">
              <w:t>elementary schools</w:t>
            </w:r>
            <w:r w:rsidR="008F619E">
              <w:t>.</w:t>
            </w:r>
          </w:p>
          <w:p w14:paraId="37CBEA00" w14:textId="3E1BB484" w:rsidR="00C2590C" w:rsidRDefault="00273494" w:rsidP="00E37A12">
            <w:pPr>
              <w:pStyle w:val="ListBullet"/>
            </w:pPr>
            <w:r>
              <w:t>Aided in setting up events and summer/winter camps</w:t>
            </w:r>
            <w:r w:rsidR="008F619E">
              <w:t>.</w:t>
            </w:r>
          </w:p>
          <w:p w14:paraId="24DCD1BA" w14:textId="47E90558" w:rsidR="00273494" w:rsidRDefault="00273494" w:rsidP="00E37A12">
            <w:pPr>
              <w:pStyle w:val="ListBullet"/>
            </w:pPr>
            <w:r>
              <w:t>Demonstrated concepts of science to students using experiments</w:t>
            </w:r>
            <w:r w:rsidR="008F619E">
              <w:t>.</w:t>
            </w:r>
          </w:p>
          <w:p w14:paraId="46668A3C" w14:textId="77777777" w:rsidR="00C2590C" w:rsidRDefault="00273494" w:rsidP="00E37A12">
            <w:pPr>
              <w:pStyle w:val="ListBullet"/>
            </w:pPr>
            <w:r>
              <w:t>Encouraged students to the possibilities of STEM careers.</w:t>
            </w:r>
          </w:p>
        </w:tc>
        <w:tc>
          <w:tcPr>
            <w:tcW w:w="885" w:type="dxa"/>
          </w:tcPr>
          <w:p w14:paraId="66D20C71" w14:textId="4BDAB790" w:rsidR="00C2590C" w:rsidRPr="00E52C43" w:rsidRDefault="00E52C43" w:rsidP="00E37A12">
            <w:pPr>
              <w:rPr>
                <w:b/>
                <w:bCs/>
              </w:rPr>
            </w:pPr>
            <w:r w:rsidRPr="00E52C43">
              <w:rPr>
                <w:b/>
                <w:bCs/>
              </w:rPr>
              <w:t>8/</w:t>
            </w:r>
            <w:r w:rsidR="006F4BF4" w:rsidRPr="00E52C43">
              <w:rPr>
                <w:b/>
                <w:bCs/>
              </w:rPr>
              <w:t xml:space="preserve">2017 -   </w:t>
            </w:r>
          </w:p>
          <w:p w14:paraId="2334336E" w14:textId="74D19443" w:rsidR="00C2590C" w:rsidRPr="00E52C43" w:rsidRDefault="00E52C43" w:rsidP="00E37A12">
            <w:pPr>
              <w:rPr>
                <w:b/>
                <w:bCs/>
              </w:rPr>
            </w:pPr>
            <w:r w:rsidRPr="00E52C43">
              <w:rPr>
                <w:b/>
                <w:bCs/>
              </w:rPr>
              <w:t>1/</w:t>
            </w:r>
            <w:r w:rsidR="00C2103A" w:rsidRPr="00E52C43">
              <w:rPr>
                <w:b/>
                <w:bCs/>
              </w:rPr>
              <w:t>2020</w:t>
            </w:r>
          </w:p>
          <w:p w14:paraId="24A5B76A" w14:textId="77777777" w:rsidR="00C2590C" w:rsidRPr="00C2590C" w:rsidRDefault="00C2590C" w:rsidP="00E37A12"/>
          <w:p w14:paraId="047A16AF" w14:textId="77777777" w:rsidR="00C2590C" w:rsidRPr="00C2590C" w:rsidRDefault="00C2590C" w:rsidP="00E37A12"/>
          <w:p w14:paraId="5AC4DB63" w14:textId="77777777" w:rsidR="00C2590C" w:rsidRPr="00C2590C" w:rsidRDefault="00C2590C" w:rsidP="00E37A12"/>
          <w:p w14:paraId="4D215E6C" w14:textId="77777777" w:rsidR="00C2590C" w:rsidRPr="00C2590C" w:rsidRDefault="00C2590C" w:rsidP="00E37A12"/>
          <w:p w14:paraId="14303FEF" w14:textId="77777777" w:rsidR="00C2590C" w:rsidRDefault="00C2590C" w:rsidP="00E37A12"/>
          <w:p w14:paraId="1A11807A" w14:textId="14526C01" w:rsidR="00C2590C" w:rsidRPr="00E52C43" w:rsidRDefault="00E52C43" w:rsidP="00E37A12">
            <w:pPr>
              <w:rPr>
                <w:b/>
                <w:bCs/>
              </w:rPr>
            </w:pPr>
            <w:r>
              <w:rPr>
                <w:b/>
                <w:bCs/>
              </w:rPr>
              <w:t>5/</w:t>
            </w:r>
            <w:r w:rsidR="00C2590C" w:rsidRPr="00E52C43">
              <w:rPr>
                <w:b/>
                <w:bCs/>
              </w:rPr>
              <w:t>2016</w:t>
            </w:r>
            <w:r w:rsidR="00C428D4">
              <w:rPr>
                <w:b/>
                <w:bCs/>
              </w:rPr>
              <w:t xml:space="preserve"> </w:t>
            </w:r>
            <w:r w:rsidR="00C2590C" w:rsidRPr="00E52C43">
              <w:rPr>
                <w:b/>
                <w:bCs/>
              </w:rPr>
              <w:t>-</w:t>
            </w:r>
            <w:r>
              <w:rPr>
                <w:b/>
                <w:bCs/>
              </w:rPr>
              <w:t>8/</w:t>
            </w:r>
            <w:r w:rsidR="00B040DA" w:rsidRPr="00E52C43">
              <w:rPr>
                <w:b/>
                <w:bCs/>
              </w:rPr>
              <w:t>2018</w:t>
            </w:r>
          </w:p>
        </w:tc>
      </w:tr>
      <w:tr w:rsidR="005D2349" w14:paraId="38D84FEC" w14:textId="77777777" w:rsidTr="002A4BDE">
        <w:trPr>
          <w:trHeight w:val="752"/>
        </w:trPr>
        <w:tc>
          <w:tcPr>
            <w:tcW w:w="8370" w:type="dxa"/>
            <w:shd w:val="clear" w:color="auto" w:fill="auto"/>
            <w:tcMar>
              <w:bottom w:w="29" w:type="dxa"/>
              <w:right w:w="144" w:type="dxa"/>
            </w:tcMar>
          </w:tcPr>
          <w:p w14:paraId="76A07C97" w14:textId="77777777" w:rsidR="00E37A12" w:rsidRDefault="00E37A12" w:rsidP="00E37A12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</w:p>
          <w:p w14:paraId="05D8AC3D" w14:textId="77777777" w:rsidR="005D2349" w:rsidRDefault="005D2349" w:rsidP="00E37A12">
            <w:r>
              <w:rPr>
                <w:rFonts w:asciiTheme="majorHAnsi" w:hAnsiTheme="majorHAnsi"/>
                <w:b/>
                <w:color w:val="595959" w:themeColor="text1" w:themeTint="A6"/>
              </w:rPr>
              <w:t>COACHING EXPERIENCE</w:t>
            </w:r>
            <w:r>
              <w:t xml:space="preserve"> </w:t>
            </w:r>
          </w:p>
          <w:p w14:paraId="64544B8B" w14:textId="77777777" w:rsidR="005D2349" w:rsidRPr="00440397" w:rsidRDefault="005D2349" w:rsidP="00E37A12">
            <w:pPr>
              <w:rPr>
                <w:b/>
              </w:rPr>
            </w:pPr>
            <w:r w:rsidRPr="00440397">
              <w:rPr>
                <w:b/>
              </w:rPr>
              <w:t xml:space="preserve">Robotics </w:t>
            </w:r>
            <w:r>
              <w:rPr>
                <w:b/>
              </w:rPr>
              <w:t>Coach</w:t>
            </w:r>
          </w:p>
          <w:p w14:paraId="10E2F3DB" w14:textId="77777777" w:rsidR="005D2349" w:rsidRDefault="005D2349" w:rsidP="00E37A12">
            <w:pPr>
              <w:rPr>
                <w:rStyle w:val="Emphasis"/>
              </w:rPr>
            </w:pPr>
            <w:r>
              <w:rPr>
                <w:rStyle w:val="Emphasis"/>
              </w:rPr>
              <w:t>Kids College</w:t>
            </w:r>
          </w:p>
        </w:tc>
        <w:tc>
          <w:tcPr>
            <w:tcW w:w="885" w:type="dxa"/>
          </w:tcPr>
          <w:p w14:paraId="6DB1E2A9" w14:textId="77777777" w:rsidR="005D2349" w:rsidRDefault="005D2349" w:rsidP="00E37A12"/>
          <w:p w14:paraId="5C515FE2" w14:textId="73FD1030" w:rsidR="005D2349" w:rsidRPr="00E52C43" w:rsidRDefault="00E52C43" w:rsidP="00E37A12">
            <w:pPr>
              <w:rPr>
                <w:b/>
                <w:bCs/>
              </w:rPr>
            </w:pPr>
            <w:r w:rsidRPr="00E52C43">
              <w:rPr>
                <w:b/>
                <w:bCs/>
              </w:rPr>
              <w:t>8/</w:t>
            </w:r>
            <w:r w:rsidR="005D2349" w:rsidRPr="00E52C43">
              <w:rPr>
                <w:b/>
                <w:bCs/>
              </w:rPr>
              <w:t>2017</w:t>
            </w:r>
            <w:r>
              <w:rPr>
                <w:b/>
                <w:bCs/>
              </w:rPr>
              <w:t xml:space="preserve"> -</w:t>
            </w:r>
            <w:r w:rsidRPr="00E52C43">
              <w:rPr>
                <w:b/>
                <w:bCs/>
              </w:rPr>
              <w:t xml:space="preserve"> 12/</w:t>
            </w:r>
            <w:r w:rsidR="00F7046B" w:rsidRPr="00E52C43">
              <w:rPr>
                <w:b/>
                <w:bCs/>
              </w:rPr>
              <w:t>2017</w:t>
            </w:r>
          </w:p>
        </w:tc>
      </w:tr>
      <w:tr w:rsidR="005D2349" w:rsidRPr="00247ADA" w14:paraId="32BBC508" w14:textId="77777777" w:rsidTr="002A4BDE">
        <w:trPr>
          <w:trHeight w:val="327"/>
        </w:trPr>
        <w:tc>
          <w:tcPr>
            <w:tcW w:w="8370" w:type="dxa"/>
            <w:shd w:val="clear" w:color="auto" w:fill="auto"/>
            <w:tcMar>
              <w:right w:w="144" w:type="dxa"/>
            </w:tcMar>
          </w:tcPr>
          <w:p w14:paraId="5D7EDD03" w14:textId="77777777" w:rsidR="005D2349" w:rsidRPr="00E37A12" w:rsidRDefault="005D2349" w:rsidP="00E37A12">
            <w:pPr>
              <w:pStyle w:val="ListBullet"/>
            </w:pPr>
            <w:r w:rsidRPr="00E37A12">
              <w:t>Coached two elementary robotics teams to compete in the LEGO FLL competition.</w:t>
            </w:r>
          </w:p>
          <w:p w14:paraId="66F1927B" w14:textId="77777777" w:rsidR="005D2349" w:rsidRPr="00E37A12" w:rsidRDefault="005D2349" w:rsidP="00E37A12">
            <w:pPr>
              <w:pStyle w:val="ListBullet"/>
            </w:pPr>
            <w:r w:rsidRPr="00E37A12">
              <w:t>Ensured students actively participated in a team environment as a single unit.</w:t>
            </w:r>
          </w:p>
          <w:p w14:paraId="5C8D6315" w14:textId="77777777" w:rsidR="005D2349" w:rsidRPr="00E37A12" w:rsidRDefault="005D2349" w:rsidP="00E37A12">
            <w:pPr>
              <w:pStyle w:val="ListBullet"/>
            </w:pPr>
            <w:r w:rsidRPr="00E37A12">
              <w:t>Aided teams on how to approach researching for their research project component.</w:t>
            </w:r>
          </w:p>
          <w:p w14:paraId="371EF3C5" w14:textId="77777777" w:rsidR="00247ADA" w:rsidRPr="00247ADA" w:rsidRDefault="003957E8" w:rsidP="00E37A12">
            <w:pPr>
              <w:pStyle w:val="ListBullet"/>
              <w:rPr>
                <w:b/>
              </w:rPr>
            </w:pPr>
            <w:r w:rsidRPr="00E37A12">
              <w:t xml:space="preserve">Aided teams on programming their robot to complete competition </w:t>
            </w:r>
            <w:r w:rsidR="00247ADA" w:rsidRPr="00E37A12">
              <w:t>objective.</w:t>
            </w:r>
          </w:p>
        </w:tc>
        <w:tc>
          <w:tcPr>
            <w:tcW w:w="885" w:type="dxa"/>
          </w:tcPr>
          <w:p w14:paraId="397AAFEC" w14:textId="77777777" w:rsidR="005D2349" w:rsidRPr="00247ADA" w:rsidRDefault="005D2349" w:rsidP="00E37A12">
            <w:pPr>
              <w:rPr>
                <w:b/>
              </w:rPr>
            </w:pPr>
          </w:p>
        </w:tc>
      </w:tr>
      <w:tr w:rsidR="00075051" w14:paraId="4C4C351F" w14:textId="77777777" w:rsidTr="002A4BDE">
        <w:trPr>
          <w:gridAfter w:val="1"/>
          <w:wAfter w:w="885" w:type="dxa"/>
          <w:trHeight w:val="511"/>
        </w:trPr>
        <w:tc>
          <w:tcPr>
            <w:tcW w:w="8370" w:type="dxa"/>
            <w:shd w:val="clear" w:color="auto" w:fill="auto"/>
            <w:tcMar>
              <w:bottom w:w="29" w:type="dxa"/>
              <w:right w:w="144" w:type="dxa"/>
            </w:tcMar>
          </w:tcPr>
          <w:p w14:paraId="3260BFCE" w14:textId="5AF0A7DB" w:rsidR="00075051" w:rsidRDefault="00075051" w:rsidP="00B74606">
            <w:pPr>
              <w:rPr>
                <w:rFonts w:asciiTheme="majorHAnsi" w:hAnsiTheme="majorHAnsi"/>
                <w:b/>
                <w:color w:val="595959" w:themeColor="text1" w:themeTint="A6"/>
              </w:rPr>
            </w:pPr>
            <w:r>
              <w:rPr>
                <w:rFonts w:asciiTheme="majorHAnsi" w:hAnsiTheme="majorHAnsi"/>
                <w:b/>
                <w:color w:val="595959" w:themeColor="text1" w:themeTint="A6"/>
              </w:rPr>
              <w:t>Acknowledgments</w:t>
            </w:r>
          </w:p>
          <w:p w14:paraId="71044807" w14:textId="55BA3F35" w:rsidR="00075051" w:rsidRPr="007D5EDF" w:rsidRDefault="00075051" w:rsidP="00B74606">
            <w:pPr>
              <w:rPr>
                <w:rStyle w:val="Emphasis"/>
                <w:b/>
                <w:i w:val="0"/>
                <w:iCs w:val="0"/>
              </w:rPr>
            </w:pPr>
            <w:r>
              <w:rPr>
                <w:b/>
              </w:rPr>
              <w:t>SDSU Hackathon – Making Games with Movement</w:t>
            </w:r>
          </w:p>
        </w:tc>
      </w:tr>
      <w:tr w:rsidR="00075051" w:rsidRPr="00247ADA" w14:paraId="39765C5D" w14:textId="77777777" w:rsidTr="002A4BDE">
        <w:trPr>
          <w:gridAfter w:val="1"/>
          <w:wAfter w:w="885" w:type="dxa"/>
          <w:trHeight w:val="327"/>
        </w:trPr>
        <w:tc>
          <w:tcPr>
            <w:tcW w:w="8370" w:type="dxa"/>
            <w:shd w:val="clear" w:color="auto" w:fill="auto"/>
            <w:tcMar>
              <w:right w:w="144" w:type="dxa"/>
            </w:tcMar>
          </w:tcPr>
          <w:p w14:paraId="779E682E" w14:textId="77777777" w:rsidR="007D5EDF" w:rsidRDefault="007D5EDF" w:rsidP="007D5EDF">
            <w:pPr>
              <w:pStyle w:val="ListBullet"/>
              <w:numPr>
                <w:ilvl w:val="0"/>
                <w:numId w:val="20"/>
              </w:numPr>
            </w:pPr>
            <w:r>
              <w:t>Awarded “Most Helpful Participant”</w:t>
            </w:r>
          </w:p>
          <w:p w14:paraId="48041B65" w14:textId="77777777" w:rsidR="007D5EDF" w:rsidRDefault="007D5EDF" w:rsidP="007D5EDF">
            <w:pPr>
              <w:pStyle w:val="Lis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Reuben H. Fleet Science Center – Genius in the House</w:t>
            </w:r>
          </w:p>
          <w:p w14:paraId="16BBF5A3" w14:textId="77777777" w:rsidR="007D5EDF" w:rsidRPr="007D5EDF" w:rsidRDefault="007D5EDF" w:rsidP="007D5EDF">
            <w:pPr>
              <w:pStyle w:val="ListBullet"/>
              <w:numPr>
                <w:ilvl w:val="0"/>
                <w:numId w:val="20"/>
              </w:numPr>
              <w:rPr>
                <w:b/>
              </w:rPr>
            </w:pPr>
            <w:r>
              <w:t xml:space="preserve">Developed a game which was exhibited during the Game Masters exhibit. </w:t>
            </w:r>
          </w:p>
          <w:p w14:paraId="14486C7B" w14:textId="4D20A27B" w:rsidR="007D5EDF" w:rsidRPr="007D5EDF" w:rsidRDefault="007D5EDF" w:rsidP="007D5EDF">
            <w:pPr>
              <w:pStyle w:val="ListBullet"/>
              <w:numPr>
                <w:ilvl w:val="0"/>
                <w:numId w:val="0"/>
              </w:numPr>
              <w:ind w:left="504" w:hanging="360"/>
              <w:rPr>
                <w:b/>
              </w:rPr>
            </w:pPr>
          </w:p>
        </w:tc>
      </w:tr>
      <w:tr w:rsidR="007D5EDF" w:rsidRPr="00247ADA" w14:paraId="213E8CA1" w14:textId="77777777" w:rsidTr="002A4BDE">
        <w:trPr>
          <w:gridAfter w:val="1"/>
          <w:wAfter w:w="885" w:type="dxa"/>
          <w:trHeight w:val="327"/>
        </w:trPr>
        <w:tc>
          <w:tcPr>
            <w:tcW w:w="8370" w:type="dxa"/>
            <w:shd w:val="clear" w:color="auto" w:fill="auto"/>
            <w:tcMar>
              <w:right w:w="144" w:type="dxa"/>
            </w:tcMar>
          </w:tcPr>
          <w:p w14:paraId="5EDB61AA" w14:textId="77777777" w:rsidR="007D5EDF" w:rsidRDefault="007D5EDF" w:rsidP="007D5EDF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23AC6A98" w14:textId="2BB3D9EE" w:rsidR="007D5EDF" w:rsidRPr="00E37A12" w:rsidRDefault="007D5EDF" w:rsidP="00E37A12">
      <w:pPr>
        <w:tabs>
          <w:tab w:val="left" w:pos="1134"/>
        </w:tabs>
      </w:pPr>
    </w:p>
    <w:sectPr w:rsidR="007D5EDF" w:rsidRPr="00E37A12" w:rsidSect="0012409D">
      <w:headerReference w:type="first" r:id="rId8"/>
      <w:pgSz w:w="12240" w:h="15840" w:code="1"/>
      <w:pgMar w:top="1440" w:right="1440" w:bottom="1008" w:left="144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92D35" w14:textId="77777777" w:rsidR="00FF6077" w:rsidRDefault="00FF6077">
      <w:r>
        <w:separator/>
      </w:r>
    </w:p>
  </w:endnote>
  <w:endnote w:type="continuationSeparator" w:id="0">
    <w:p w14:paraId="0BFACA09" w14:textId="77777777" w:rsidR="00FF6077" w:rsidRDefault="00FF6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BD673" w14:textId="77777777" w:rsidR="00FF6077" w:rsidRDefault="00FF6077">
      <w:r>
        <w:separator/>
      </w:r>
    </w:p>
  </w:footnote>
  <w:footnote w:type="continuationSeparator" w:id="0">
    <w:p w14:paraId="5F670F32" w14:textId="77777777" w:rsidR="00FF6077" w:rsidRDefault="00FF6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E82CB9" w14:textId="299B8339" w:rsidR="00657D04" w:rsidRPr="00BB6D98" w:rsidRDefault="00712799" w:rsidP="00657D04">
    <w:pPr>
      <w:pStyle w:val="Header"/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</w:pPr>
    <w:r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36"/>
        <w:szCs w:val="36"/>
      </w:rPr>
      <w:t>Juan moraleja-Garcia</w:t>
    </w:r>
    <w:r w:rsidR="00657D04"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36"/>
        <w:szCs w:val="36"/>
      </w:rPr>
      <w:tab/>
      <w:t xml:space="preserve">     </w:t>
    </w:r>
    <w:r w:rsidR="00657D04"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 xml:space="preserve">migmoraleja@gmail.com | </w:t>
    </w:r>
    <w:r w:rsidR="00657D04"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>760-464-738</w:t>
    </w:r>
  </w:p>
  <w:p w14:paraId="0A0E5C49" w14:textId="518609B9" w:rsidR="00657D04" w:rsidRPr="00BB6D98" w:rsidRDefault="00657D04" w:rsidP="00657D04">
    <w:pPr>
      <w:pStyle w:val="Header"/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</w:pP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  <w:t xml:space="preserve">          J</w:t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>umo96.github.io/portfolio</w:t>
    </w:r>
  </w:p>
  <w:p w14:paraId="4DB5C84E" w14:textId="2D0DB0BD" w:rsidR="00657D04" w:rsidRPr="00BB6D98" w:rsidRDefault="00657D04" w:rsidP="00657D04">
    <w:pPr>
      <w:pStyle w:val="Header"/>
      <w:ind w:left="3600" w:firstLine="720"/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</w:pP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 xml:space="preserve">          </w:t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>linkedin.com/in/juan-moraleja-garcia</w:t>
    </w:r>
  </w:p>
  <w:p w14:paraId="0775F224" w14:textId="2F8EC142" w:rsidR="00657D04" w:rsidRPr="00BB6D98" w:rsidRDefault="00657D04" w:rsidP="00657D04">
    <w:pPr>
      <w:pStyle w:val="Header"/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</w:pP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</w:r>
    <w:r w:rsidRPr="00BB6D98">
      <w:rPr>
        <w:rFonts w:asciiTheme="majorHAnsi" w:eastAsiaTheme="majorEastAsia" w:hAnsiTheme="majorHAnsi" w:cstheme="majorBidi"/>
        <w:bCs/>
        <w:caps/>
        <w:color w:val="595959" w:themeColor="text1" w:themeTint="A6"/>
        <w:spacing w:val="10"/>
        <w:kern w:val="28"/>
        <w:sz w:val="16"/>
        <w:szCs w:val="16"/>
      </w:rPr>
      <w:tab/>
      <w:t xml:space="preserve">          3452 lake circle dr, fallbrook ca</w:t>
    </w:r>
  </w:p>
  <w:p w14:paraId="67E607A0" w14:textId="21E53A36" w:rsidR="00657D04" w:rsidRPr="00657D04" w:rsidRDefault="00657D04" w:rsidP="00657D04">
    <w:pPr>
      <w:pStyle w:val="Header"/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16"/>
        <w:szCs w:val="16"/>
      </w:rPr>
    </w:pPr>
    <w:r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16"/>
        <w:szCs w:val="16"/>
      </w:rPr>
      <w:tab/>
    </w:r>
    <w:r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16"/>
        <w:szCs w:val="16"/>
      </w:rPr>
      <w:tab/>
    </w:r>
    <w:r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16"/>
        <w:szCs w:val="16"/>
      </w:rPr>
      <w:tab/>
    </w:r>
    <w:r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16"/>
        <w:szCs w:val="16"/>
      </w:rPr>
      <w:tab/>
    </w:r>
    <w:r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16"/>
        <w:szCs w:val="16"/>
      </w:rPr>
      <w:tab/>
    </w:r>
    <w:r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16"/>
        <w:szCs w:val="16"/>
      </w:rPr>
      <w:tab/>
    </w:r>
    <w:r>
      <w:rPr>
        <w:rFonts w:asciiTheme="majorHAnsi" w:eastAsiaTheme="majorEastAsia" w:hAnsiTheme="majorHAnsi" w:cstheme="majorBidi"/>
        <w:b/>
        <w:caps/>
        <w:color w:val="595959" w:themeColor="text1" w:themeTint="A6"/>
        <w:spacing w:val="10"/>
        <w:kern w:val="28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8462DA"/>
    <w:multiLevelType w:val="hybridMultilevel"/>
    <w:tmpl w:val="06B8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37BB4"/>
    <w:multiLevelType w:val="hybridMultilevel"/>
    <w:tmpl w:val="006817E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9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0773E"/>
    <w:multiLevelType w:val="hybridMultilevel"/>
    <w:tmpl w:val="8F2A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2666BC"/>
    <w:multiLevelType w:val="hybridMultilevel"/>
    <w:tmpl w:val="F96AE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F30A1"/>
    <w:multiLevelType w:val="hybridMultilevel"/>
    <w:tmpl w:val="8A86D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F70B8"/>
    <w:multiLevelType w:val="hybridMultilevel"/>
    <w:tmpl w:val="24E8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14324B"/>
    <w:multiLevelType w:val="hybridMultilevel"/>
    <w:tmpl w:val="C136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B27643"/>
    <w:multiLevelType w:val="hybridMultilevel"/>
    <w:tmpl w:val="686A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6"/>
  </w:num>
  <w:num w:numId="4">
    <w:abstractNumId w:val="5"/>
  </w:num>
  <w:num w:numId="5">
    <w:abstractNumId w:val="21"/>
  </w:num>
  <w:num w:numId="6">
    <w:abstractNumId w:val="15"/>
  </w:num>
  <w:num w:numId="7">
    <w:abstractNumId w:val="22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9"/>
  </w:num>
  <w:num w:numId="14">
    <w:abstractNumId w:val="11"/>
  </w:num>
  <w:num w:numId="15">
    <w:abstractNumId w:val="7"/>
  </w:num>
  <w:num w:numId="16">
    <w:abstractNumId w:val="8"/>
  </w:num>
  <w:num w:numId="17">
    <w:abstractNumId w:val="20"/>
  </w:num>
  <w:num w:numId="18">
    <w:abstractNumId w:val="4"/>
  </w:num>
  <w:num w:numId="19">
    <w:abstractNumId w:val="10"/>
  </w:num>
  <w:num w:numId="20">
    <w:abstractNumId w:val="19"/>
  </w:num>
  <w:num w:numId="21">
    <w:abstractNumId w:val="14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B29"/>
    <w:rsid w:val="00011A68"/>
    <w:rsid w:val="00043821"/>
    <w:rsid w:val="000447D4"/>
    <w:rsid w:val="00075051"/>
    <w:rsid w:val="00075FB9"/>
    <w:rsid w:val="0012409D"/>
    <w:rsid w:val="00135D21"/>
    <w:rsid w:val="001906CA"/>
    <w:rsid w:val="001D5E26"/>
    <w:rsid w:val="00226CA9"/>
    <w:rsid w:val="00247ADA"/>
    <w:rsid w:val="00273494"/>
    <w:rsid w:val="002A4BDE"/>
    <w:rsid w:val="002E326F"/>
    <w:rsid w:val="00303D92"/>
    <w:rsid w:val="00314AFA"/>
    <w:rsid w:val="00315D37"/>
    <w:rsid w:val="00320560"/>
    <w:rsid w:val="003428D5"/>
    <w:rsid w:val="003957E8"/>
    <w:rsid w:val="003C5FF1"/>
    <w:rsid w:val="00440397"/>
    <w:rsid w:val="00453CC9"/>
    <w:rsid w:val="004A78FA"/>
    <w:rsid w:val="005A5B39"/>
    <w:rsid w:val="005C0588"/>
    <w:rsid w:val="005D2349"/>
    <w:rsid w:val="005E3CF0"/>
    <w:rsid w:val="00657D04"/>
    <w:rsid w:val="006C02D2"/>
    <w:rsid w:val="006F4BF4"/>
    <w:rsid w:val="00712799"/>
    <w:rsid w:val="007136C2"/>
    <w:rsid w:val="007418A6"/>
    <w:rsid w:val="00771735"/>
    <w:rsid w:val="00774669"/>
    <w:rsid w:val="0077467A"/>
    <w:rsid w:val="007C22C6"/>
    <w:rsid w:val="007D5EDF"/>
    <w:rsid w:val="00853CC2"/>
    <w:rsid w:val="00866B06"/>
    <w:rsid w:val="00866ED8"/>
    <w:rsid w:val="008F15BC"/>
    <w:rsid w:val="008F619E"/>
    <w:rsid w:val="00926B65"/>
    <w:rsid w:val="00934575"/>
    <w:rsid w:val="00976C04"/>
    <w:rsid w:val="00A14730"/>
    <w:rsid w:val="00A16D47"/>
    <w:rsid w:val="00A84B29"/>
    <w:rsid w:val="00AC1B1B"/>
    <w:rsid w:val="00AD4F91"/>
    <w:rsid w:val="00AE61C8"/>
    <w:rsid w:val="00AF31E0"/>
    <w:rsid w:val="00B040DA"/>
    <w:rsid w:val="00B96FFB"/>
    <w:rsid w:val="00BB6D98"/>
    <w:rsid w:val="00BD264D"/>
    <w:rsid w:val="00BD445D"/>
    <w:rsid w:val="00C2103A"/>
    <w:rsid w:val="00C2590C"/>
    <w:rsid w:val="00C30A1E"/>
    <w:rsid w:val="00C339E4"/>
    <w:rsid w:val="00C428D4"/>
    <w:rsid w:val="00C8587B"/>
    <w:rsid w:val="00D06D76"/>
    <w:rsid w:val="00D60D22"/>
    <w:rsid w:val="00DC384E"/>
    <w:rsid w:val="00E00A82"/>
    <w:rsid w:val="00E37A12"/>
    <w:rsid w:val="00E52C43"/>
    <w:rsid w:val="00F06D44"/>
    <w:rsid w:val="00F56B75"/>
    <w:rsid w:val="00F7046B"/>
    <w:rsid w:val="00F75D2E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5E6C1B2"/>
  <w15:docId w15:val="{C5526BBB-DE91-425A-A8FD-4CE64A0B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7C22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D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myge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E640105ACD847EBA79453CEE893A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DDEB0-DAC8-4208-8E9F-F2BD290FB132}"/>
      </w:docPartPr>
      <w:docPartBody>
        <w:p w:rsidR="003A2975" w:rsidRDefault="00BD58B3" w:rsidP="00BD58B3">
          <w:pPr>
            <w:pStyle w:val="7E640105ACD847EBA79453CEE893A4F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3"/>
    <w:rsid w:val="000E2C47"/>
    <w:rsid w:val="00171963"/>
    <w:rsid w:val="0025481B"/>
    <w:rsid w:val="00325005"/>
    <w:rsid w:val="003A2975"/>
    <w:rsid w:val="00A3591C"/>
    <w:rsid w:val="00AC0695"/>
    <w:rsid w:val="00B006C8"/>
    <w:rsid w:val="00B51496"/>
    <w:rsid w:val="00BD58B3"/>
    <w:rsid w:val="00C11150"/>
    <w:rsid w:val="00CB0EC5"/>
    <w:rsid w:val="00D65266"/>
    <w:rsid w:val="00D7650E"/>
    <w:rsid w:val="00E150A6"/>
    <w:rsid w:val="00E15D44"/>
    <w:rsid w:val="00E95F45"/>
    <w:rsid w:val="00EF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4"/>
    <w:qFormat/>
    <w:rsid w:val="00BD58B3"/>
    <w:rPr>
      <w:i/>
      <w:iCs/>
    </w:rPr>
  </w:style>
  <w:style w:type="paragraph" w:styleId="ListBullet">
    <w:name w:val="List Bullet"/>
    <w:basedOn w:val="Normal"/>
    <w:uiPriority w:val="5"/>
    <w:qFormat/>
    <w:rsid w:val="00BD58B3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245F8FE91E724055AD291D20E21C1775">
    <w:name w:val="245F8FE91E724055AD291D20E21C1775"/>
    <w:rsid w:val="00BD58B3"/>
  </w:style>
  <w:style w:type="paragraph" w:customStyle="1" w:styleId="7E640105ACD847EBA79453CEE893A4FB">
    <w:name w:val="7E640105ACD847EBA79453CEE893A4FB"/>
    <w:rsid w:val="00BD58B3"/>
  </w:style>
  <w:style w:type="paragraph" w:customStyle="1" w:styleId="958194C8C5384DDD9AB44ED255EE4572">
    <w:name w:val="958194C8C5384DDD9AB44ED255EE4572"/>
    <w:rsid w:val="00C11150"/>
  </w:style>
  <w:style w:type="paragraph" w:customStyle="1" w:styleId="3D55C04EFE0B4478922E83EBF338E804">
    <w:name w:val="3D55C04EFE0B4478922E83EBF338E804"/>
    <w:rsid w:val="00C11150"/>
  </w:style>
  <w:style w:type="paragraph" w:customStyle="1" w:styleId="869FF8C627C7455087C9E3A5629F70CA">
    <w:name w:val="869FF8C627C7455087C9E3A5629F70CA"/>
    <w:rsid w:val="00C11150"/>
  </w:style>
  <w:style w:type="paragraph" w:customStyle="1" w:styleId="754BFA4273DA45F4A7D6276E7CCA901B">
    <w:name w:val="754BFA4273DA45F4A7D6276E7CCA901B"/>
    <w:rsid w:val="00C11150"/>
  </w:style>
  <w:style w:type="paragraph" w:customStyle="1" w:styleId="07C6002C1A404F87A90F14A17D3DC076">
    <w:name w:val="07C6002C1A404F87A90F14A17D3DC076"/>
    <w:rsid w:val="00C11150"/>
  </w:style>
  <w:style w:type="paragraph" w:customStyle="1" w:styleId="DCD920BD3E3E47ED92DBED2C3F238AC2">
    <w:name w:val="DCD920BD3E3E47ED92DBED2C3F238AC2"/>
    <w:rsid w:val="00C11150"/>
  </w:style>
  <w:style w:type="paragraph" w:customStyle="1" w:styleId="883BCA0E54424CD1A62BD652399F88AD">
    <w:name w:val="883BCA0E54424CD1A62BD652399F88AD"/>
    <w:rsid w:val="00C111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37A1F451-E120-435F-9029-DE4B042C8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56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Moraleja-Garcia</dc:creator>
  <cp:keywords/>
  <dc:description/>
  <cp:lastModifiedBy>Mig Moraleja</cp:lastModifiedBy>
  <cp:revision>8</cp:revision>
  <cp:lastPrinted>2021-01-08T00:25:00Z</cp:lastPrinted>
  <dcterms:created xsi:type="dcterms:W3CDTF">2020-11-25T04:28:00Z</dcterms:created>
  <dcterms:modified xsi:type="dcterms:W3CDTF">2021-01-08T00:29:00Z</dcterms:modified>
  <cp:version/>
</cp:coreProperties>
</file>